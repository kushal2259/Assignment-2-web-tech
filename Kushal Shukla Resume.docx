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EE4FA" w14:textId="4D4C6C5F" w:rsidR="00D62146" w:rsidRPr="007E00FD" w:rsidRDefault="00772D4C" w:rsidP="00D72E4A">
      <w:pPr>
        <w:pStyle w:val="1ApplicantName"/>
        <w:jc w:val="left"/>
        <w:rPr>
          <w:rFonts w:ascii="Cambria" w:hAnsi="Cambria"/>
          <w:sz w:val="64"/>
          <w:szCs w:val="64"/>
        </w:rPr>
      </w:pPr>
      <w:r>
        <w:rPr>
          <w:rFonts w:ascii="Cambria" w:hAnsi="Cambria"/>
          <w:sz w:val="64"/>
          <w:szCs w:val="64"/>
        </w:rPr>
        <w:t>Kushal Shukla</w:t>
      </w:r>
    </w:p>
    <w:p w14:paraId="60434780" w14:textId="71148FE2" w:rsidR="00324137" w:rsidRPr="007E00FD" w:rsidRDefault="00772D4C" w:rsidP="00772D4C">
      <w:pPr>
        <w:pStyle w:val="3ContactDetails"/>
      </w:pPr>
      <w:r>
        <w:t>+918076019175</w:t>
      </w:r>
      <w:r w:rsidR="00324137" w:rsidRPr="007E00FD">
        <w:t xml:space="preserve"> </w:t>
      </w:r>
      <w:r w:rsidR="00875520" w:rsidRPr="007E00FD">
        <w:t>|</w:t>
      </w:r>
      <w:r w:rsidR="00324137" w:rsidRPr="007E00FD">
        <w:t xml:space="preserve"> </w:t>
      </w:r>
      <w:r>
        <w:t>kushalshukla5307</w:t>
      </w:r>
      <w:r w:rsidR="00324137" w:rsidRPr="007E00FD">
        <w:t>@gmail.com</w:t>
      </w:r>
    </w:p>
    <w:p w14:paraId="101ADCEF" w14:textId="77777777" w:rsidR="00CB3212" w:rsidRPr="007E00FD" w:rsidRDefault="007E00FD" w:rsidP="007E00FD">
      <w:pPr>
        <w:pStyle w:val="4SectionHeaders"/>
      </w:pPr>
      <w:r>
        <w:t>PROFESSIONAL SUMMARY</w:t>
      </w:r>
    </w:p>
    <w:p w14:paraId="5CF7BF09" w14:textId="77777777" w:rsidR="007F4423" w:rsidRDefault="006172F2" w:rsidP="007E00FD">
      <w:pPr>
        <w:pStyle w:val="4SectionHeaders"/>
        <w:rPr>
          <w:noProof w:val="0"/>
          <w:color w:val="auto"/>
          <w:spacing w:val="4"/>
          <w:sz w:val="22"/>
          <w:szCs w:val="22"/>
        </w:rPr>
      </w:pPr>
      <w:r w:rsidRPr="006172F2">
        <w:rPr>
          <w:noProof w:val="0"/>
          <w:color w:val="auto"/>
          <w:spacing w:val="4"/>
          <w:sz w:val="22"/>
          <w:szCs w:val="22"/>
        </w:rPr>
        <w:t>Computer Science Engineering student with a diploma in CSE and hands-on internship experience in Python and Django. Strong understanding of programming fundamentals and web development. Proven ability to work in team environments and contribute to backend projects. Eager to apply technical skills and grow within a professional and fast-paced organization.</w:t>
      </w:r>
    </w:p>
    <w:p w14:paraId="72E33B60" w14:textId="77777777" w:rsidR="007F4423" w:rsidRDefault="007F4423" w:rsidP="007E00FD">
      <w:pPr>
        <w:pStyle w:val="4SectionHeaders"/>
        <w:rPr>
          <w:noProof w:val="0"/>
          <w:color w:val="auto"/>
          <w:spacing w:val="4"/>
          <w:sz w:val="22"/>
          <w:szCs w:val="22"/>
        </w:rPr>
      </w:pPr>
    </w:p>
    <w:p w14:paraId="4D09A930" w14:textId="276899DB" w:rsidR="00875520" w:rsidRPr="007E00FD" w:rsidRDefault="00875520" w:rsidP="007E00FD">
      <w:pPr>
        <w:pStyle w:val="4SectionHeaders"/>
      </w:pPr>
      <w:r w:rsidRPr="007E00FD">
        <w:t>EDUCATION</w:t>
      </w:r>
    </w:p>
    <w:p w14:paraId="06AC6E55" w14:textId="0E05F063" w:rsidR="00875520" w:rsidRPr="007E00FD" w:rsidRDefault="00875520" w:rsidP="00DB4565">
      <w:pPr>
        <w:pStyle w:val="7DegreeNameJobTitle"/>
      </w:pPr>
      <w:r w:rsidRPr="00DB4565">
        <w:t>D</w:t>
      </w:r>
      <w:r w:rsidR="00E5105C">
        <w:t>iploma in Computer Science and Engineering</w:t>
      </w:r>
      <w:r w:rsidRPr="007E00FD">
        <w:tab/>
        <w:t>Year Complete</w:t>
      </w:r>
      <w:r w:rsidR="00E5105C">
        <w:t>d - 2025</w:t>
      </w:r>
    </w:p>
    <w:p w14:paraId="201168D4" w14:textId="74035112" w:rsidR="00875520" w:rsidRPr="007E00FD" w:rsidRDefault="00E5105C" w:rsidP="00DB4565">
      <w:pPr>
        <w:pStyle w:val="8Institution"/>
      </w:pPr>
      <w:r>
        <w:t xml:space="preserve">RC Technical </w:t>
      </w:r>
      <w:r w:rsidR="00875520" w:rsidRPr="00DB4565">
        <w:t>Institut</w:t>
      </w:r>
      <w:r>
        <w:t>e</w:t>
      </w:r>
      <w:r w:rsidR="00875520" w:rsidRPr="00DB4565">
        <w:t xml:space="preserve"> </w:t>
      </w:r>
      <w:r w:rsidR="00875520" w:rsidRPr="007E00FD">
        <w:tab/>
        <w:t>Location</w:t>
      </w:r>
      <w:r>
        <w:t xml:space="preserve"> - Ahmedabad</w:t>
      </w:r>
    </w:p>
    <w:p w14:paraId="56EF5E76" w14:textId="0B1DBC98" w:rsidR="00875520" w:rsidRPr="007E00FD" w:rsidRDefault="00E5105C" w:rsidP="00DB4565">
      <w:pPr>
        <w:pStyle w:val="7DegreeNameJobTitle"/>
      </w:pPr>
      <w:r>
        <w:t xml:space="preserve">Pursuing BTech </w:t>
      </w:r>
      <w:r w:rsidR="00875520" w:rsidRPr="007E00FD">
        <w:t>Degree</w:t>
      </w:r>
      <w:r>
        <w:t xml:space="preserve"> (CSE)</w:t>
      </w:r>
      <w:r w:rsidR="00875520" w:rsidRPr="007E00FD">
        <w:tab/>
        <w:t>Year Completed</w:t>
      </w:r>
      <w:r>
        <w:t xml:space="preserve"> – Pursuing</w:t>
      </w:r>
    </w:p>
    <w:p w14:paraId="3807BFB7" w14:textId="553595FE" w:rsidR="00875520" w:rsidRPr="007E00FD" w:rsidRDefault="00E5105C" w:rsidP="00DB4565">
      <w:pPr>
        <w:pStyle w:val="8Institution"/>
        <w:rPr>
          <w:b/>
          <w:bCs/>
        </w:rPr>
      </w:pPr>
      <w:r>
        <w:t>JG University</w:t>
      </w:r>
      <w:r w:rsidR="00875520" w:rsidRPr="007E00FD">
        <w:tab/>
        <w:t>Location</w:t>
      </w:r>
      <w:r>
        <w:t xml:space="preserve"> - Ahmedabad</w:t>
      </w:r>
    </w:p>
    <w:p w14:paraId="1C52AA12" w14:textId="65EA6F12" w:rsidR="0089459E" w:rsidRPr="007E00FD" w:rsidRDefault="00E5105C" w:rsidP="007E00FD">
      <w:pPr>
        <w:pStyle w:val="4SectionHeaders"/>
      </w:pPr>
      <w:r>
        <w:t>INTERNSHIP</w:t>
      </w:r>
      <w:r w:rsidR="00875520" w:rsidRPr="007E00FD">
        <w:t xml:space="preserve"> </w:t>
      </w:r>
      <w:r w:rsidR="0089459E" w:rsidRPr="007E00FD">
        <w:t>EXPERIENCE</w:t>
      </w:r>
    </w:p>
    <w:p w14:paraId="2A533F2B" w14:textId="44F3FB30" w:rsidR="0089459E" w:rsidRPr="007E00FD" w:rsidRDefault="00E5105C" w:rsidP="00DB4565">
      <w:pPr>
        <w:pStyle w:val="7DegreeNameJobTitle"/>
      </w:pPr>
      <w:r>
        <w:t>Internship</w:t>
      </w:r>
      <w:r w:rsidR="0089459E" w:rsidRPr="007E00FD">
        <w:t xml:space="preserve"> </w:t>
      </w:r>
      <w:r w:rsidRPr="007E00FD">
        <w:t>Title</w:t>
      </w:r>
      <w:r>
        <w:t>: Python Django</w:t>
      </w:r>
      <w:r w:rsidR="00133C64" w:rsidRPr="007E00FD">
        <w:tab/>
      </w:r>
      <w:r w:rsidR="007F4423">
        <w:t>Jun</w:t>
      </w:r>
      <w:r w:rsidR="0065666D" w:rsidRPr="007E00FD">
        <w:t xml:space="preserve"> </w:t>
      </w:r>
      <w:r w:rsidR="007F4423">
        <w:t>2024</w:t>
      </w:r>
      <w:r w:rsidR="00133C64" w:rsidRPr="007E00FD">
        <w:t xml:space="preserve"> – </w:t>
      </w:r>
      <w:r w:rsidR="007F4423">
        <w:t>Aug 2024</w:t>
      </w:r>
    </w:p>
    <w:p w14:paraId="56AB2B2A" w14:textId="4956F5EC" w:rsidR="0089459E" w:rsidRPr="007E00FD" w:rsidRDefault="00875520" w:rsidP="00DB4565">
      <w:pPr>
        <w:pStyle w:val="9EmployerName"/>
      </w:pPr>
      <w:r w:rsidRPr="007E00FD">
        <w:tab/>
        <w:t>Location</w:t>
      </w:r>
      <w:r w:rsidR="007F4423">
        <w:t>: Clickaway IT solutions, Ahmedabad</w:t>
      </w:r>
    </w:p>
    <w:p w14:paraId="7FA3BC3A" w14:textId="71B15C8C" w:rsidR="009E0638" w:rsidRPr="007E00FD" w:rsidRDefault="009E0638" w:rsidP="007E00FD">
      <w:pPr>
        <w:pStyle w:val="6BulletPoints"/>
      </w:pPr>
      <w:r w:rsidRPr="007E00FD">
        <w:t>L</w:t>
      </w:r>
      <w:r w:rsidR="007F4423">
        <w:t>earnt how to make Web Applications using Python Django.</w:t>
      </w:r>
    </w:p>
    <w:p w14:paraId="4778F255" w14:textId="277784ED" w:rsidR="00133C64" w:rsidRPr="007E00FD" w:rsidRDefault="007F4423" w:rsidP="007E00FD">
      <w:pPr>
        <w:pStyle w:val="6BulletPoints"/>
      </w:pPr>
      <w:r>
        <w:t xml:space="preserve">Got experience of real-world market. </w:t>
      </w:r>
    </w:p>
    <w:p w14:paraId="05F58B10" w14:textId="597DC974" w:rsidR="009E0638" w:rsidRDefault="007F4423" w:rsidP="007E00FD">
      <w:pPr>
        <w:pStyle w:val="6BulletPoints"/>
      </w:pPr>
      <w:r w:rsidRPr="007F4423">
        <w:t>Worked on user authentication, database models, and admin panel customization.</w:t>
      </w:r>
    </w:p>
    <w:p w14:paraId="1A7F105C" w14:textId="77777777" w:rsidR="007F4423" w:rsidRDefault="007F4423" w:rsidP="007F4423">
      <w:pPr>
        <w:pStyle w:val="6BulletPoints"/>
        <w:rPr>
          <w:rFonts w:cs="Times New Roman"/>
          <w:spacing w:val="0"/>
        </w:rPr>
      </w:pPr>
      <w:r>
        <w:t>Conducted testing and debugging to ensure application stability and performance.</w:t>
      </w:r>
    </w:p>
    <w:p w14:paraId="37E492AB" w14:textId="6B8DED1F" w:rsidR="006877B3" w:rsidRDefault="007F4423" w:rsidP="007F4423">
      <w:pPr>
        <w:pStyle w:val="6BulletPoints"/>
      </w:pPr>
      <w:r>
        <w:t>Gained hands-on experience in working with SQL, HTML, CSS, and basic JavaScript.</w:t>
      </w:r>
    </w:p>
    <w:p w14:paraId="2948A29D" w14:textId="77777777" w:rsidR="007F4423" w:rsidRPr="007E00FD" w:rsidRDefault="007F4423" w:rsidP="007F4423">
      <w:pPr>
        <w:pStyle w:val="6BulletPoints"/>
        <w:numPr>
          <w:ilvl w:val="0"/>
          <w:numId w:val="0"/>
        </w:numPr>
      </w:pPr>
    </w:p>
    <w:p w14:paraId="00DDDF59" w14:textId="77777777" w:rsidR="0089459E" w:rsidRPr="007E00FD" w:rsidRDefault="00875520" w:rsidP="007E00FD">
      <w:pPr>
        <w:pStyle w:val="4SectionHeaders"/>
      </w:pPr>
      <w:r w:rsidRPr="007E00FD">
        <w:t>PROJECTS</w:t>
      </w:r>
    </w:p>
    <w:p w14:paraId="5ACE15B9" w14:textId="033E4AE8" w:rsidR="00875520" w:rsidRPr="007E00FD" w:rsidRDefault="00CD2613" w:rsidP="00DB4565">
      <w:pPr>
        <w:pStyle w:val="7aProject"/>
      </w:pPr>
      <w:r w:rsidRPr="00CD2613">
        <w:t>Digital Business Card and Printing Solutions</w:t>
      </w:r>
      <w:r w:rsidR="00F50A13" w:rsidRPr="007E00FD">
        <w:t xml:space="preserve"> </w:t>
      </w:r>
      <w:r w:rsidR="00F50A13" w:rsidRPr="00DB4565">
        <w:rPr>
          <w:b w:val="0"/>
          <w:bCs w:val="0"/>
        </w:rPr>
        <w:t xml:space="preserve">| </w:t>
      </w:r>
      <w:r>
        <w:rPr>
          <w:b w:val="0"/>
          <w:bCs w:val="0"/>
        </w:rPr>
        <w:t>Python Django, html, css, java</w:t>
      </w:r>
      <w:r w:rsidR="00875520" w:rsidRPr="007E00FD">
        <w:tab/>
      </w:r>
    </w:p>
    <w:p w14:paraId="2F24437C" w14:textId="234E484A" w:rsidR="00F50A13" w:rsidRPr="007E00FD" w:rsidRDefault="00CD2613" w:rsidP="007E00FD">
      <w:pPr>
        <w:pStyle w:val="6BulletPoints"/>
      </w:pPr>
      <w:r>
        <w:t>It is an Web Application made using above languages.</w:t>
      </w:r>
    </w:p>
    <w:p w14:paraId="1D3DB2DB" w14:textId="77E8DECA" w:rsidR="00F50A13" w:rsidRPr="007E00FD" w:rsidRDefault="00CD2613" w:rsidP="00EA79C0">
      <w:pPr>
        <w:pStyle w:val="6BulletPoints"/>
      </w:pPr>
      <w:r>
        <w:t>Basically it is an web application which is made by using different web pages like</w:t>
      </w:r>
      <w:r w:rsidR="00EA79C0">
        <w:t>:</w:t>
      </w:r>
      <w:r>
        <w:t xml:space="preserve"> </w:t>
      </w:r>
      <w:r w:rsidR="00EA79C0">
        <w:t xml:space="preserve">User authentication, admin page, register,  index, reset password, shop, contact me, Cart (add to cart),  </w:t>
      </w:r>
    </w:p>
    <w:p w14:paraId="0FED72E1" w14:textId="350BFE95" w:rsidR="00F50A13" w:rsidRPr="007E00FD" w:rsidRDefault="00F50A13" w:rsidP="00EA79C0">
      <w:pPr>
        <w:pStyle w:val="6BulletPoints"/>
        <w:numPr>
          <w:ilvl w:val="0"/>
          <w:numId w:val="0"/>
        </w:numPr>
        <w:ind w:left="187"/>
      </w:pPr>
    </w:p>
    <w:p w14:paraId="235CDD88" w14:textId="77777777" w:rsidR="00875520" w:rsidRPr="007E00FD" w:rsidRDefault="00875520" w:rsidP="007E00FD">
      <w:pPr>
        <w:pStyle w:val="4SectionHeaders"/>
      </w:pPr>
      <w:r w:rsidRPr="007E00FD">
        <w:t>TECHNICAL SKILLS</w:t>
      </w:r>
    </w:p>
    <w:p w14:paraId="3CAB824C" w14:textId="4A4F2472" w:rsidR="003E7EE3" w:rsidRPr="007E00FD" w:rsidRDefault="00F50A13" w:rsidP="007E00FD">
      <w:pPr>
        <w:pStyle w:val="5SummaryText"/>
      </w:pPr>
      <w:r w:rsidRPr="007E00FD">
        <w:rPr>
          <w:b/>
          <w:bCs/>
        </w:rPr>
        <w:t>Languages</w:t>
      </w:r>
      <w:r w:rsidR="00D72E4A" w:rsidRPr="007E00FD">
        <w:rPr>
          <w:b/>
          <w:bCs/>
        </w:rPr>
        <w:t xml:space="preserve"> </w:t>
      </w:r>
      <w:r w:rsidR="00D72E4A" w:rsidRPr="007E00FD">
        <w:t>|</w:t>
      </w:r>
      <w:r w:rsidR="00D72E4A" w:rsidRPr="007E00FD">
        <w:rPr>
          <w:b/>
          <w:bCs/>
        </w:rPr>
        <w:t xml:space="preserve"> </w:t>
      </w:r>
      <w:r w:rsidR="00D72E4A" w:rsidRPr="007E00FD">
        <w:t>Python, JavaScript, Java, C/C++, SQL</w:t>
      </w:r>
    </w:p>
    <w:p w14:paraId="1AB279EC" w14:textId="1FDCF921" w:rsidR="00F50A13" w:rsidRPr="007E00FD" w:rsidRDefault="00F50A13" w:rsidP="00DB4565">
      <w:pPr>
        <w:pStyle w:val="5SummaryText"/>
        <w:spacing w:after="0"/>
        <w:rPr>
          <w:b/>
          <w:bCs/>
        </w:rPr>
      </w:pPr>
      <w:r w:rsidRPr="007E00FD">
        <w:rPr>
          <w:b/>
          <w:bCs/>
        </w:rPr>
        <w:t>Frameworks</w:t>
      </w:r>
      <w:r w:rsidR="00D72E4A" w:rsidRPr="007E00FD">
        <w:rPr>
          <w:b/>
          <w:bCs/>
        </w:rPr>
        <w:t xml:space="preserve"> </w:t>
      </w:r>
      <w:r w:rsidR="00D72E4A" w:rsidRPr="007E00FD">
        <w:t>| React, Django</w:t>
      </w:r>
    </w:p>
    <w:p w14:paraId="4BFC242E" w14:textId="521DE83E" w:rsidR="00F50A13" w:rsidRPr="007E00FD" w:rsidRDefault="00F50A13" w:rsidP="00DB4565">
      <w:pPr>
        <w:pStyle w:val="6bTraining"/>
      </w:pPr>
      <w:r w:rsidRPr="007E00FD">
        <w:rPr>
          <w:b/>
          <w:bCs/>
        </w:rPr>
        <w:t>Developer Tools</w:t>
      </w:r>
      <w:r w:rsidR="00D72E4A" w:rsidRPr="007E00FD">
        <w:rPr>
          <w:b/>
          <w:bCs/>
        </w:rPr>
        <w:t xml:space="preserve"> </w:t>
      </w:r>
      <w:r w:rsidR="00D72E4A" w:rsidRPr="007E00FD">
        <w:t xml:space="preserve">| Git, </w:t>
      </w:r>
      <w:r w:rsidR="00D72E4A" w:rsidRPr="00DB4565">
        <w:t>Visual Studio Code, PyCharm</w:t>
      </w:r>
    </w:p>
    <w:p w14:paraId="70074FC8" w14:textId="545C6B4A" w:rsidR="00987B88" w:rsidRDefault="00F50A13" w:rsidP="00DB4565">
      <w:pPr>
        <w:pStyle w:val="6aSkills"/>
      </w:pPr>
      <w:r w:rsidRPr="007E00FD">
        <w:rPr>
          <w:b/>
          <w:bCs/>
        </w:rPr>
        <w:t>Libraries</w:t>
      </w:r>
      <w:r w:rsidR="00D72E4A" w:rsidRPr="007E00FD">
        <w:rPr>
          <w:b/>
          <w:bCs/>
        </w:rPr>
        <w:t xml:space="preserve"> </w:t>
      </w:r>
      <w:r w:rsidR="00D72E4A" w:rsidRPr="007E00FD">
        <w:t xml:space="preserve">| Pandas, NumPy, Matplotlib, </w:t>
      </w:r>
      <w:r w:rsidR="00D72E4A" w:rsidRPr="00DB4565">
        <w:t>Bootstrap, jQuery</w:t>
      </w:r>
    </w:p>
    <w:p w14:paraId="4CAAE225" w14:textId="1CB0E5F5" w:rsidR="00EA79C0" w:rsidRPr="007E00FD" w:rsidRDefault="00EA79C0" w:rsidP="00DB4565">
      <w:pPr>
        <w:pStyle w:val="6aSkills"/>
      </w:pPr>
      <w:r>
        <w:t>Other | Data Science and Algorithms, Android app development, Cloud Computing, Machine Learning</w:t>
      </w:r>
    </w:p>
    <w:sectPr w:rsidR="00EA79C0" w:rsidRPr="007E00FD" w:rsidSect="00F50A13">
      <w:headerReference w:type="default" r:id="rId7"/>
      <w:footerReference w:type="default" r:id="rId8"/>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34259" w14:textId="77777777" w:rsidR="00C244E7" w:rsidRDefault="00C244E7" w:rsidP="00133C64">
      <w:r>
        <w:separator/>
      </w:r>
    </w:p>
  </w:endnote>
  <w:endnote w:type="continuationSeparator" w:id="0">
    <w:p w14:paraId="6C1B0A1B" w14:textId="77777777" w:rsidR="00C244E7" w:rsidRDefault="00C244E7"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78AD8" w14:textId="77777777" w:rsidR="00C244E7" w:rsidRDefault="00C244E7" w:rsidP="00133C64">
      <w:r>
        <w:separator/>
      </w:r>
    </w:p>
  </w:footnote>
  <w:footnote w:type="continuationSeparator" w:id="0">
    <w:p w14:paraId="093BA4DE" w14:textId="77777777" w:rsidR="00C244E7" w:rsidRDefault="00C244E7"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16487" w14:textId="77777777" w:rsidR="00987B88" w:rsidRPr="00987B88" w:rsidRDefault="00987B88" w:rsidP="00987B88">
    <w:pPr>
      <w:pStyle w:val="1ApplicantName"/>
      <w:jc w:val="left"/>
      <w:rPr>
        <w:rFonts w:ascii="Cambria" w:hAnsi="Cambria"/>
        <w:sz w:val="26"/>
        <w:szCs w:val="26"/>
      </w:rPr>
    </w:pPr>
    <w:r w:rsidRPr="00987B88">
      <w:rPr>
        <w:rFonts w:ascii="Cambria" w:hAnsi="Cambria"/>
        <w:sz w:val="26"/>
        <w:szCs w:val="26"/>
      </w:rPr>
      <w:t>Name Surname</w:t>
    </w:r>
  </w:p>
  <w:p w14:paraId="2FA36F3E" w14:textId="28A4F489" w:rsidR="00987B88" w:rsidRPr="00987B88" w:rsidRDefault="00987B88" w:rsidP="00987B88">
    <w:pPr>
      <w:pStyle w:val="3ContactDetails"/>
      <w:rPr>
        <w:sz w:val="24"/>
        <w:szCs w:val="24"/>
      </w:rPr>
    </w:pPr>
    <w:r w:rsidRPr="00987B88">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9D44A4"/>
    <w:multiLevelType w:val="multilevel"/>
    <w:tmpl w:val="2A2A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1"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441B4A"/>
    <w:multiLevelType w:val="hybridMultilevel"/>
    <w:tmpl w:val="D5EC6F90"/>
    <w:lvl w:ilvl="0" w:tplc="89B0BC3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3"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7"/>
  </w:num>
  <w:num w:numId="2" w16cid:durableId="771047357">
    <w:abstractNumId w:val="13"/>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9"/>
  </w:num>
  <w:num w:numId="8" w16cid:durableId="1518693359">
    <w:abstractNumId w:val="11"/>
  </w:num>
  <w:num w:numId="9" w16cid:durableId="37629795">
    <w:abstractNumId w:val="5"/>
  </w:num>
  <w:num w:numId="10" w16cid:durableId="2016373431">
    <w:abstractNumId w:val="4"/>
  </w:num>
  <w:num w:numId="11" w16cid:durableId="503783311">
    <w:abstractNumId w:val="10"/>
  </w:num>
  <w:num w:numId="12" w16cid:durableId="1360738099">
    <w:abstractNumId w:val="8"/>
  </w:num>
  <w:num w:numId="13" w16cid:durableId="521629000">
    <w:abstractNumId w:val="12"/>
  </w:num>
  <w:num w:numId="14" w16cid:durableId="283972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D7894"/>
    <w:rsid w:val="000E7308"/>
    <w:rsid w:val="00106A9F"/>
    <w:rsid w:val="00133C64"/>
    <w:rsid w:val="00140B51"/>
    <w:rsid w:val="001445BE"/>
    <w:rsid w:val="001461B3"/>
    <w:rsid w:val="0016040B"/>
    <w:rsid w:val="0017024E"/>
    <w:rsid w:val="001A6468"/>
    <w:rsid w:val="00281D49"/>
    <w:rsid w:val="00296D77"/>
    <w:rsid w:val="002C73F2"/>
    <w:rsid w:val="00324137"/>
    <w:rsid w:val="00334118"/>
    <w:rsid w:val="003E7EE3"/>
    <w:rsid w:val="003F7991"/>
    <w:rsid w:val="00420A26"/>
    <w:rsid w:val="00447F75"/>
    <w:rsid w:val="004B680B"/>
    <w:rsid w:val="004C178D"/>
    <w:rsid w:val="004D3833"/>
    <w:rsid w:val="00581B3B"/>
    <w:rsid w:val="005A22F9"/>
    <w:rsid w:val="005C336A"/>
    <w:rsid w:val="00606151"/>
    <w:rsid w:val="006172F2"/>
    <w:rsid w:val="0065666D"/>
    <w:rsid w:val="006877B3"/>
    <w:rsid w:val="00691D67"/>
    <w:rsid w:val="006A7587"/>
    <w:rsid w:val="00772D4C"/>
    <w:rsid w:val="0079184C"/>
    <w:rsid w:val="007E00FD"/>
    <w:rsid w:val="007E75DF"/>
    <w:rsid w:val="007F068B"/>
    <w:rsid w:val="007F4423"/>
    <w:rsid w:val="0081761B"/>
    <w:rsid w:val="0086736D"/>
    <w:rsid w:val="008702A4"/>
    <w:rsid w:val="00875520"/>
    <w:rsid w:val="00876737"/>
    <w:rsid w:val="0089459E"/>
    <w:rsid w:val="008B360F"/>
    <w:rsid w:val="008C2EF5"/>
    <w:rsid w:val="008F601E"/>
    <w:rsid w:val="00936FCB"/>
    <w:rsid w:val="00953A24"/>
    <w:rsid w:val="00985702"/>
    <w:rsid w:val="00987B88"/>
    <w:rsid w:val="009E0638"/>
    <w:rsid w:val="00A015BE"/>
    <w:rsid w:val="00A10A1F"/>
    <w:rsid w:val="00A20A27"/>
    <w:rsid w:val="00A331E9"/>
    <w:rsid w:val="00A823A2"/>
    <w:rsid w:val="00A907CC"/>
    <w:rsid w:val="00AA63C1"/>
    <w:rsid w:val="00AF5176"/>
    <w:rsid w:val="00B35E6F"/>
    <w:rsid w:val="00BB5C75"/>
    <w:rsid w:val="00BE6A55"/>
    <w:rsid w:val="00C244E7"/>
    <w:rsid w:val="00C95057"/>
    <w:rsid w:val="00CB3212"/>
    <w:rsid w:val="00CD2613"/>
    <w:rsid w:val="00CF2BDC"/>
    <w:rsid w:val="00D13721"/>
    <w:rsid w:val="00D62146"/>
    <w:rsid w:val="00D675EF"/>
    <w:rsid w:val="00D72B39"/>
    <w:rsid w:val="00D72E4A"/>
    <w:rsid w:val="00DB4565"/>
    <w:rsid w:val="00DE5D3E"/>
    <w:rsid w:val="00E5105C"/>
    <w:rsid w:val="00E751CF"/>
    <w:rsid w:val="00EA0B03"/>
    <w:rsid w:val="00EA79C0"/>
    <w:rsid w:val="00F1092A"/>
    <w:rsid w:val="00F50A13"/>
    <w:rsid w:val="00F571EA"/>
    <w:rsid w:val="00F67359"/>
    <w:rsid w:val="00F77FB2"/>
    <w:rsid w:val="00F92A82"/>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DB4565"/>
    <w:pPr>
      <w:tabs>
        <w:tab w:val="right" w:pos="10710"/>
      </w:tabs>
      <w:spacing w:after="0"/>
    </w:pPr>
    <w:rPr>
      <w:rFonts w:ascii="Cambria" w:hAnsi="Cambria"/>
      <w:b/>
      <w:bCs/>
    </w:rPr>
  </w:style>
  <w:style w:type="paragraph" w:customStyle="1" w:styleId="8Institution">
    <w:name w:val="8. Institution"/>
    <w:basedOn w:val="Normal"/>
    <w:qFormat/>
    <w:rsid w:val="00DB4565"/>
    <w:pPr>
      <w:tabs>
        <w:tab w:val="right" w:pos="10710"/>
      </w:tabs>
      <w:spacing w:after="200"/>
    </w:pPr>
    <w:rPr>
      <w:rFonts w:ascii="Cambria" w:hAnsi="Cambria"/>
    </w:rPr>
  </w:style>
  <w:style w:type="paragraph" w:customStyle="1" w:styleId="9EmployerName">
    <w:name w:val="9. Employer Name"/>
    <w:basedOn w:val="Normal"/>
    <w:qFormat/>
    <w:rsid w:val="00DB4565"/>
    <w:pPr>
      <w:tabs>
        <w:tab w:val="right" w:pos="10710"/>
      </w:tabs>
      <w:spacing w:after="80"/>
    </w:pPr>
    <w:rPr>
      <w:rFonts w:ascii="Cambria" w:hAnsi="Cambria"/>
    </w:r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5SummaryText"/>
    <w:qFormat/>
    <w:rsid w:val="00DB4565"/>
  </w:style>
  <w:style w:type="paragraph" w:customStyle="1" w:styleId="6bTraining">
    <w:name w:val="6b. Training"/>
    <w:basedOn w:val="5SummaryText"/>
    <w:qFormat/>
    <w:rsid w:val="00DB4565"/>
    <w:pPr>
      <w:spacing w:after="0"/>
    </w:pPr>
  </w:style>
  <w:style w:type="paragraph" w:customStyle="1" w:styleId="7aProject">
    <w:name w:val="7a. Project"/>
    <w:basedOn w:val="7DegreeNameJobTitle"/>
    <w:qFormat/>
    <w:rsid w:val="00F50A13"/>
    <w:pPr>
      <w:spacing w:after="80"/>
    </w:pPr>
  </w:style>
  <w:style w:type="paragraph" w:styleId="NormalWeb">
    <w:name w:val="Normal (Web)"/>
    <w:basedOn w:val="Normal"/>
    <w:uiPriority w:val="99"/>
    <w:semiHidden/>
    <w:unhideWhenUsed/>
    <w:rsid w:val="007F4423"/>
    <w:pPr>
      <w:spacing w:before="100" w:beforeAutospacing="1" w:after="100" w:afterAutospacing="1"/>
      <w:contextualSpacing w:val="0"/>
      <w:jc w:val="left"/>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Template>
  <TotalTime>9</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kushal shukla</cp:lastModifiedBy>
  <cp:revision>2</cp:revision>
  <cp:lastPrinted>2024-04-03T11:11:00Z</cp:lastPrinted>
  <dcterms:created xsi:type="dcterms:W3CDTF">2025-08-11T17:19:00Z</dcterms:created>
  <dcterms:modified xsi:type="dcterms:W3CDTF">2025-08-11T17:19:00Z</dcterms:modified>
</cp:coreProperties>
</file>